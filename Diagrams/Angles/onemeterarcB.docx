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DC4CF" w14:textId="77777777" w:rsidR="00E17C57" w:rsidRDefault="00E17C57"/>
    <w:p w14:paraId="34341AD5" w14:textId="77777777" w:rsidR="004D3C14" w:rsidRDefault="004D3C14"/>
    <w:p w14:paraId="4DF62ADB" w14:textId="77777777" w:rsidR="004D3C14" w:rsidRDefault="004D3C14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4"/>
        <w:gridCol w:w="1244"/>
        <w:gridCol w:w="1244"/>
        <w:gridCol w:w="1244"/>
        <w:gridCol w:w="1244"/>
        <w:gridCol w:w="1244"/>
      </w:tblGrid>
      <w:tr w:rsidR="004D3C14" w14:paraId="626CA5E5" w14:textId="77777777" w:rsidTr="0073363F">
        <w:trPr>
          <w:jc w:val="center"/>
        </w:trPr>
        <w:tc>
          <w:tcPr>
            <w:tcW w:w="416" w:type="pct"/>
          </w:tcPr>
          <w:p w14:paraId="77D6E65A" w14:textId="77777777" w:rsidR="004D3C14" w:rsidRDefault="004D3C14" w:rsidP="0073363F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14A2A5B8" wp14:editId="3EBC361F">
                  <wp:extent cx="426720" cy="6417945"/>
                  <wp:effectExtent l="0" t="0" r="5080" b="825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pct"/>
          </w:tcPr>
          <w:p w14:paraId="0A4FFFE3" w14:textId="77777777" w:rsidR="004D3C14" w:rsidRDefault="004D3C14" w:rsidP="0073363F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55751887" wp14:editId="083AE802">
                  <wp:extent cx="426720" cy="6417945"/>
                  <wp:effectExtent l="0" t="0" r="5080" b="825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pct"/>
          </w:tcPr>
          <w:p w14:paraId="3A185E3D" w14:textId="77777777" w:rsidR="004D3C14" w:rsidRDefault="004D3C14" w:rsidP="0073363F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56E35CF5" wp14:editId="6B7200BD">
                  <wp:extent cx="426720" cy="6417945"/>
                  <wp:effectExtent l="0" t="0" r="5080" b="825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pct"/>
          </w:tcPr>
          <w:p w14:paraId="53E41B88" w14:textId="77777777" w:rsidR="004D3C14" w:rsidRDefault="004D3C14" w:rsidP="0073363F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0F93356B" wp14:editId="1D750CEF">
                  <wp:extent cx="426720" cy="6417945"/>
                  <wp:effectExtent l="0" t="0" r="5080" b="825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pct"/>
          </w:tcPr>
          <w:p w14:paraId="71011448" w14:textId="77777777" w:rsidR="004D3C14" w:rsidRDefault="004D3C14" w:rsidP="0073363F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2E7DF61B" wp14:editId="31573603">
                  <wp:extent cx="426720" cy="6417945"/>
                  <wp:effectExtent l="0" t="0" r="5080" b="825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pct"/>
          </w:tcPr>
          <w:p w14:paraId="5174133A" w14:textId="77777777" w:rsidR="004D3C14" w:rsidRDefault="004D3C14" w:rsidP="0073363F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79BFE083" wp14:editId="5114F01C">
                  <wp:extent cx="426720" cy="6417945"/>
                  <wp:effectExtent l="0" t="0" r="5080" b="825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" w:type="pct"/>
          </w:tcPr>
          <w:p w14:paraId="6D1288AF" w14:textId="77777777" w:rsidR="004D3C14" w:rsidRDefault="004D3C14" w:rsidP="0073363F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2B4C3904" wp14:editId="263415F0">
                  <wp:extent cx="426720" cy="6417945"/>
                  <wp:effectExtent l="0" t="0" r="5080" b="825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" w:type="pct"/>
          </w:tcPr>
          <w:p w14:paraId="7B12A1FF" w14:textId="77777777" w:rsidR="004D3C14" w:rsidRDefault="004D3C14" w:rsidP="0073363F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373A569B" wp14:editId="5419378C">
                  <wp:extent cx="426720" cy="6417945"/>
                  <wp:effectExtent l="0" t="0" r="5080" b="825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" w:type="pct"/>
          </w:tcPr>
          <w:p w14:paraId="14DDC0BB" w14:textId="77777777" w:rsidR="004D3C14" w:rsidRDefault="004D3C14" w:rsidP="0073363F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6674DB63" wp14:editId="2C114387">
                  <wp:extent cx="426720" cy="6417945"/>
                  <wp:effectExtent l="0" t="0" r="5080" b="825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" w:type="pct"/>
          </w:tcPr>
          <w:p w14:paraId="1A377A9C" w14:textId="77777777" w:rsidR="004D3C14" w:rsidRDefault="004D3C14" w:rsidP="0073363F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2D584E5D" wp14:editId="2FC301BB">
                  <wp:extent cx="426720" cy="6417945"/>
                  <wp:effectExtent l="0" t="0" r="5080" b="825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" w:type="pct"/>
          </w:tcPr>
          <w:p w14:paraId="5D6780BF" w14:textId="77777777" w:rsidR="004D3C14" w:rsidRDefault="004D3C14" w:rsidP="0073363F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67262265" wp14:editId="3D027720">
                  <wp:extent cx="426720" cy="6417945"/>
                  <wp:effectExtent l="0" t="0" r="5080" b="825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" w:type="pct"/>
          </w:tcPr>
          <w:p w14:paraId="66C30390" w14:textId="77777777" w:rsidR="004D3C14" w:rsidRDefault="004D3C14" w:rsidP="0073363F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22A0D8D3" wp14:editId="0FAAD419">
                  <wp:extent cx="426720" cy="6417945"/>
                  <wp:effectExtent l="0" t="0" r="5080" b="825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52252" w14:textId="77777777" w:rsidR="004D3C14" w:rsidRPr="004D3C14" w:rsidRDefault="004D3C14">
      <w:pPr>
        <w:rPr>
          <w:sz w:val="2"/>
          <w:szCs w:val="2"/>
        </w:rPr>
      </w:pPr>
      <w:bookmarkStart w:id="0" w:name="_GoBack"/>
    </w:p>
    <w:bookmarkEnd w:id="0"/>
    <w:sectPr w:rsidR="004D3C14" w:rsidRPr="004D3C14" w:rsidSect="008A6A4B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 Basic">
    <w:panose1 w:val="02000503060000020004"/>
    <w:charset w:val="58"/>
    <w:family w:val="auto"/>
    <w:pitch w:val="variable"/>
    <w:sig w:usb0="A000007F" w:usb1="4000204A" w:usb2="00000000" w:usb3="00000000" w:csb0="00000013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Avenir Next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11BBD"/>
    <w:multiLevelType w:val="hybridMultilevel"/>
    <w:tmpl w:val="E1CE42A4"/>
    <w:lvl w:ilvl="0" w:tplc="CC5A1B3A">
      <w:start w:val="1"/>
      <w:numFmt w:val="bullet"/>
      <w:pStyle w:val="TightLis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mirrorMargins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4B"/>
    <w:rsid w:val="001F4559"/>
    <w:rsid w:val="0045582E"/>
    <w:rsid w:val="004D3C14"/>
    <w:rsid w:val="008959C3"/>
    <w:rsid w:val="008A6A4B"/>
    <w:rsid w:val="008C331A"/>
    <w:rsid w:val="00A61380"/>
    <w:rsid w:val="00AD050B"/>
    <w:rsid w:val="00C33A68"/>
    <w:rsid w:val="00CE2AA1"/>
    <w:rsid w:val="00D533C2"/>
    <w:rsid w:val="00D5546A"/>
    <w:rsid w:val="00E1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BA1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2E"/>
    <w:rPr>
      <w:kern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8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C41B1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8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169E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82E"/>
    <w:rPr>
      <w:rFonts w:asciiTheme="majorHAnsi" w:eastAsiaTheme="majorEastAsia" w:hAnsiTheme="majorHAnsi" w:cstheme="majorBidi"/>
      <w:b/>
      <w:bCs/>
      <w:color w:val="1C41B1" w:themeColor="accent1" w:themeShade="B5"/>
      <w:kern w:val="24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82E"/>
    <w:rPr>
      <w:rFonts w:asciiTheme="majorHAnsi" w:eastAsiaTheme="majorEastAsia" w:hAnsiTheme="majorHAnsi" w:cstheme="majorBidi"/>
      <w:b/>
      <w:bCs/>
      <w:color w:val="4169E1" w:themeColor="accent1"/>
      <w:kern w:val="24"/>
      <w:sz w:val="26"/>
      <w:szCs w:val="26"/>
      <w14:ligatures w14:val="standardContextual"/>
    </w:rPr>
  </w:style>
  <w:style w:type="table" w:customStyle="1" w:styleId="Booktab">
    <w:name w:val="Booktab"/>
    <w:basedOn w:val="LightShading"/>
    <w:uiPriority w:val="99"/>
    <w:rsid w:val="00AD050B"/>
    <w:tblPr>
      <w:tblStyleRowBandSize w:val="1"/>
      <w:tblStyleColBandSize w:val="1"/>
      <w:tblInd w:w="0" w:type="dxa"/>
      <w:tblBorders>
        <w:top w:val="single" w:sz="18" w:space="0" w:color="000000" w:themeColor="text1"/>
        <w:bottom w:val="single" w:sz="1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left"/>
      </w:pPr>
      <w:rPr>
        <w:b/>
        <w:bCs/>
      </w:rPr>
      <w:tblPr/>
      <w:tcPr>
        <w:tcBorders>
          <w:top w:val="single" w:sz="1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background2"/>
      </w:tcPr>
    </w:tblStylePr>
    <w:tblStylePr w:type="band2Horz">
      <w:rPr>
        <w:color w:val="auto"/>
      </w:rPr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8959C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ightList">
    <w:name w:val="Tight List"/>
    <w:basedOn w:val="ListParagraph"/>
    <w:qFormat/>
    <w:rsid w:val="00CE2AA1"/>
    <w:pPr>
      <w:numPr>
        <w:numId w:val="1"/>
      </w:numPr>
    </w:pPr>
    <w:rPr>
      <w:color w:val="000000" w:themeColor="text1" w:themeShade="BF"/>
    </w:rPr>
  </w:style>
  <w:style w:type="paragraph" w:styleId="ListParagraph">
    <w:name w:val="List Paragraph"/>
    <w:basedOn w:val="Normal"/>
    <w:uiPriority w:val="34"/>
    <w:qFormat/>
    <w:rsid w:val="00CE2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4B"/>
    <w:rPr>
      <w:rFonts w:ascii="Lucida Grande" w:hAnsi="Lucida Grande" w:cs="Lucida Grande"/>
      <w:kern w:val="24"/>
      <w:sz w:val="18"/>
      <w:szCs w:val="18"/>
      <w14:ligatures w14:val="standardContextual"/>
    </w:rPr>
  </w:style>
  <w:style w:type="table" w:styleId="TableGrid">
    <w:name w:val="Table Grid"/>
    <w:basedOn w:val="TableNormal"/>
    <w:uiPriority w:val="59"/>
    <w:rsid w:val="008A6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2E"/>
    <w:rPr>
      <w:kern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8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C41B1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8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169E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82E"/>
    <w:rPr>
      <w:rFonts w:asciiTheme="majorHAnsi" w:eastAsiaTheme="majorEastAsia" w:hAnsiTheme="majorHAnsi" w:cstheme="majorBidi"/>
      <w:b/>
      <w:bCs/>
      <w:color w:val="1C41B1" w:themeColor="accent1" w:themeShade="B5"/>
      <w:kern w:val="24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82E"/>
    <w:rPr>
      <w:rFonts w:asciiTheme="majorHAnsi" w:eastAsiaTheme="majorEastAsia" w:hAnsiTheme="majorHAnsi" w:cstheme="majorBidi"/>
      <w:b/>
      <w:bCs/>
      <w:color w:val="4169E1" w:themeColor="accent1"/>
      <w:kern w:val="24"/>
      <w:sz w:val="26"/>
      <w:szCs w:val="26"/>
      <w14:ligatures w14:val="standardContextual"/>
    </w:rPr>
  </w:style>
  <w:style w:type="table" w:customStyle="1" w:styleId="Booktab">
    <w:name w:val="Booktab"/>
    <w:basedOn w:val="LightShading"/>
    <w:uiPriority w:val="99"/>
    <w:rsid w:val="00AD050B"/>
    <w:tblPr>
      <w:tblStyleRowBandSize w:val="1"/>
      <w:tblStyleColBandSize w:val="1"/>
      <w:tblInd w:w="0" w:type="dxa"/>
      <w:tblBorders>
        <w:top w:val="single" w:sz="18" w:space="0" w:color="000000" w:themeColor="text1"/>
        <w:bottom w:val="single" w:sz="1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left"/>
      </w:pPr>
      <w:rPr>
        <w:b/>
        <w:bCs/>
      </w:rPr>
      <w:tblPr/>
      <w:tcPr>
        <w:tcBorders>
          <w:top w:val="single" w:sz="1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background2"/>
      </w:tcPr>
    </w:tblStylePr>
    <w:tblStylePr w:type="band2Horz">
      <w:rPr>
        <w:color w:val="auto"/>
      </w:rPr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8959C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ightList">
    <w:name w:val="Tight List"/>
    <w:basedOn w:val="ListParagraph"/>
    <w:qFormat/>
    <w:rsid w:val="00CE2AA1"/>
    <w:pPr>
      <w:numPr>
        <w:numId w:val="1"/>
      </w:numPr>
    </w:pPr>
    <w:rPr>
      <w:color w:val="000000" w:themeColor="text1" w:themeShade="BF"/>
    </w:rPr>
  </w:style>
  <w:style w:type="paragraph" w:styleId="ListParagraph">
    <w:name w:val="List Paragraph"/>
    <w:basedOn w:val="Normal"/>
    <w:uiPriority w:val="34"/>
    <w:qFormat/>
    <w:rsid w:val="00CE2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4B"/>
    <w:rPr>
      <w:rFonts w:ascii="Lucida Grande" w:hAnsi="Lucida Grande" w:cs="Lucida Grande"/>
      <w:kern w:val="24"/>
      <w:sz w:val="18"/>
      <w:szCs w:val="18"/>
      <w14:ligatures w14:val="standardContextual"/>
    </w:rPr>
  </w:style>
  <w:style w:type="table" w:styleId="TableGrid">
    <w:name w:val="Table Grid"/>
    <w:basedOn w:val="TableNormal"/>
    <w:uiPriority w:val="59"/>
    <w:rsid w:val="008A6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rianvancil:Library:Application%20Support:Microsoft:Office:User%20Templates:My%20Templates:Punchable.dotx" TargetMode="External"/></Relationships>
</file>

<file path=word/theme/theme1.xml><?xml version="1.0" encoding="utf-8"?>
<a:theme xmlns:a="http://schemas.openxmlformats.org/drawingml/2006/main" name="Office Theme">
  <a:themeElements>
    <a:clrScheme name="Sumner Dark 1">
      <a:dk1>
        <a:sysClr val="windowText" lastClr="000000"/>
      </a:dk1>
      <a:lt1>
        <a:sysClr val="window" lastClr="FFFFFF"/>
      </a:lt1>
      <a:dk2>
        <a:srgbClr val="002366"/>
      </a:dk2>
      <a:lt2>
        <a:srgbClr val="C0C0C0"/>
      </a:lt2>
      <a:accent1>
        <a:srgbClr val="4169E1"/>
      </a:accent1>
      <a:accent2>
        <a:srgbClr val="CC5500"/>
      </a:accent2>
      <a:accent3>
        <a:srgbClr val="081C50"/>
      </a:accent3>
      <a:accent4>
        <a:srgbClr val="B3B3B3"/>
      </a:accent4>
      <a:accent5>
        <a:srgbClr val="FFFC7B"/>
      </a:accent5>
      <a:accent6>
        <a:srgbClr val="F1A875"/>
      </a:accent6>
      <a:hlink>
        <a:srgbClr val="E76026"/>
      </a:hlink>
      <a:folHlink>
        <a:srgbClr val="CC552D"/>
      </a:folHlink>
    </a:clrScheme>
    <a:fontScheme name="Office 2">
      <a:majorFont>
        <a:latin typeface="Avenir Nex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ntium Basic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Punchable.dotx</Template>
  <TotalTime>3</TotalTime>
  <Pages>1</Pages>
  <Words>4</Words>
  <Characters>25</Characters>
  <Application>Microsoft Macintosh Word</Application>
  <DocSecurity>0</DocSecurity>
  <Lines>1</Lines>
  <Paragraphs>1</Paragraphs>
  <ScaleCrop>false</ScaleCrop>
  <Company>Sumner Academy of Arts &amp; Sciences / Kansas City, KS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Vancil</dc:creator>
  <cp:keywords/>
  <dc:description/>
  <cp:lastModifiedBy>Brian Vancil</cp:lastModifiedBy>
  <cp:revision>3</cp:revision>
  <dcterms:created xsi:type="dcterms:W3CDTF">2015-09-07T02:41:00Z</dcterms:created>
  <dcterms:modified xsi:type="dcterms:W3CDTF">2015-09-07T02:44:00Z</dcterms:modified>
</cp:coreProperties>
</file>